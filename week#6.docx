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Salma Mala</w:t>
      </w:r>
    </w:p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Course: Senior Project 480</w:t>
      </w:r>
    </w:p>
    <w:p w:rsid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Professor: Dr. Nelson</w:t>
      </w:r>
    </w:p>
    <w:p w:rsid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622D29" w:rsidRPr="00622D29" w:rsidRDefault="00622D29" w:rsidP="00622D29">
      <w:pPr>
        <w:pStyle w:val="NormalWeb"/>
        <w:spacing w:line="480" w:lineRule="auto"/>
        <w:rPr>
          <w:b/>
          <w:bCs/>
        </w:rPr>
      </w:pPr>
      <w:r w:rsidRPr="00622D29">
        <w:rPr>
          <w:b/>
          <w:bCs/>
        </w:rPr>
        <w:t>Week #6</w:t>
      </w:r>
    </w:p>
    <w:p w:rsidR="00622D29" w:rsidRPr="00622D29" w:rsidRDefault="00622D29" w:rsidP="00622D29">
      <w:pPr>
        <w:pStyle w:val="NormalWeb"/>
        <w:spacing w:before="240" w:line="480" w:lineRule="auto"/>
        <w:rPr>
          <w:bCs/>
        </w:rPr>
      </w:pPr>
      <w:r w:rsidRPr="00622D29">
        <w:rPr>
          <w:bCs/>
        </w:rPr>
        <w:t>Amanda and I are working on our project together from start to finish. Our roles</w:t>
      </w:r>
      <w:r>
        <w:rPr>
          <w:bCs/>
        </w:rPr>
        <w:t xml:space="preserve"> have changes throughout the</w:t>
      </w:r>
      <w:r w:rsidRPr="00622D29">
        <w:rPr>
          <w:bCs/>
        </w:rPr>
        <w:t xml:space="preserve"> process of the whole project.</w:t>
      </w:r>
    </w:p>
    <w:p w:rsidR="00622D29" w:rsidRPr="00622D29" w:rsidRDefault="00622D29" w:rsidP="00622D29">
      <w:pPr>
        <w:pStyle w:val="NormalWeb"/>
        <w:numPr>
          <w:ilvl w:val="0"/>
          <w:numId w:val="1"/>
        </w:numPr>
        <w:spacing w:before="240" w:line="480" w:lineRule="auto"/>
        <w:rPr>
          <w:bCs/>
        </w:rPr>
      </w:pPr>
      <w:r w:rsidRPr="00622D29">
        <w:rPr>
          <w:bCs/>
        </w:rPr>
        <w:t>While Amanda focused on the web site, my job is to convert the website into an application which will be friendly for any devices including iOS</w:t>
      </w:r>
      <w:bookmarkStart w:id="0" w:name="_GoBack"/>
      <w:bookmarkEnd w:id="0"/>
      <w:r w:rsidRPr="00622D29">
        <w:rPr>
          <w:bCs/>
        </w:rPr>
        <w:t xml:space="preserve"> and android.</w:t>
      </w:r>
    </w:p>
    <w:p w:rsidR="00622D29" w:rsidRPr="00622D29" w:rsidRDefault="00622D29" w:rsidP="00622D29">
      <w:pPr>
        <w:pStyle w:val="NormalWeb"/>
        <w:numPr>
          <w:ilvl w:val="0"/>
          <w:numId w:val="1"/>
        </w:numPr>
        <w:spacing w:before="240" w:line="480" w:lineRule="auto"/>
        <w:rPr>
          <w:bCs/>
        </w:rPr>
      </w:pPr>
      <w:r w:rsidRPr="00622D29">
        <w:rPr>
          <w:bCs/>
        </w:rPr>
        <w:t>I am also taking care of the security part of the app where students/users will need to log into the app in order to get notification and access to the app’s services.</w:t>
      </w:r>
    </w:p>
    <w:p w:rsidR="00622D29" w:rsidRPr="00622D29" w:rsidRDefault="00622D29" w:rsidP="00622D29">
      <w:pPr>
        <w:pStyle w:val="NormalWeb"/>
        <w:numPr>
          <w:ilvl w:val="0"/>
          <w:numId w:val="1"/>
        </w:numPr>
        <w:spacing w:before="240" w:line="480" w:lineRule="auto"/>
        <w:rPr>
          <w:bCs/>
        </w:rPr>
      </w:pPr>
      <w:r w:rsidRPr="00622D29">
        <w:rPr>
          <w:bCs/>
        </w:rPr>
        <w:t>I am creating the database where the app will save the information selected by the users to send them notifications.</w:t>
      </w:r>
    </w:p>
    <w:p w:rsidR="00622D29" w:rsidRPr="00622D29" w:rsidRDefault="00622D29" w:rsidP="00622D29">
      <w:pPr>
        <w:pStyle w:val="NormalWeb"/>
        <w:numPr>
          <w:ilvl w:val="0"/>
          <w:numId w:val="1"/>
        </w:numPr>
        <w:spacing w:before="240" w:after="0" w:line="480" w:lineRule="auto"/>
        <w:rPr>
          <w:bCs/>
        </w:rPr>
      </w:pPr>
      <w:r w:rsidRPr="00622D29">
        <w:rPr>
          <w:bCs/>
        </w:rPr>
        <w:t>I am responsible for testing and making sure that the application works</w:t>
      </w:r>
    </w:p>
    <w:p w:rsidR="00EA65CC" w:rsidRPr="00294E32" w:rsidRDefault="00622D29" w:rsidP="00AE3F95">
      <w:pPr>
        <w:pStyle w:val="NormalWeb"/>
        <w:spacing w:before="240" w:beforeAutospacing="0" w:after="0" w:afterAutospacing="0" w:line="480" w:lineRule="auto"/>
      </w:pPr>
    </w:p>
    <w:sectPr w:rsidR="00EA65CC" w:rsidRPr="0029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84E9E"/>
    <w:multiLevelType w:val="multilevel"/>
    <w:tmpl w:val="93A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23"/>
    <w:rsid w:val="001A1293"/>
    <w:rsid w:val="00294E32"/>
    <w:rsid w:val="00622D29"/>
    <w:rsid w:val="009F70E7"/>
    <w:rsid w:val="00AE3F95"/>
    <w:rsid w:val="00B46345"/>
    <w:rsid w:val="00C05229"/>
    <w:rsid w:val="00E84B5A"/>
    <w:rsid w:val="00FD7623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FFC5"/>
  <w15:chartTrackingRefBased/>
  <w15:docId w15:val="{B7833093-7694-4427-9D5C-35B81C81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9FC346D6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Mala, Salma K.</dc:creator>
  <cp:keywords/>
  <dc:description/>
  <cp:lastModifiedBy>Mala, Salma K.</cp:lastModifiedBy>
  <cp:revision>7</cp:revision>
  <dcterms:created xsi:type="dcterms:W3CDTF">2019-05-10T19:30:00Z</dcterms:created>
  <dcterms:modified xsi:type="dcterms:W3CDTF">2019-05-10T19:42:00Z</dcterms:modified>
</cp:coreProperties>
</file>