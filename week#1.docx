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E32" w:rsidRPr="00294E32" w:rsidRDefault="00294E32" w:rsidP="00294E32">
      <w:pPr>
        <w:pStyle w:val="NormalWeb"/>
        <w:spacing w:before="0" w:beforeAutospacing="0" w:after="0" w:afterAutospacing="0"/>
        <w:rPr>
          <w:bCs/>
          <w:color w:val="000000"/>
        </w:rPr>
      </w:pPr>
      <w:r w:rsidRPr="00294E32">
        <w:rPr>
          <w:bCs/>
          <w:color w:val="000000"/>
        </w:rPr>
        <w:t>Salma Mala</w:t>
      </w:r>
    </w:p>
    <w:p w:rsidR="00294E32" w:rsidRPr="00294E32" w:rsidRDefault="00294E32" w:rsidP="00294E32">
      <w:pPr>
        <w:pStyle w:val="NormalWeb"/>
        <w:spacing w:before="0" w:beforeAutospacing="0" w:after="0" w:afterAutospacing="0"/>
        <w:rPr>
          <w:bCs/>
          <w:color w:val="000000"/>
        </w:rPr>
      </w:pPr>
      <w:r w:rsidRPr="00294E32">
        <w:rPr>
          <w:bCs/>
          <w:color w:val="000000"/>
        </w:rPr>
        <w:t>Course: Senior Project 480</w:t>
      </w:r>
    </w:p>
    <w:p w:rsidR="00294E32" w:rsidRDefault="00294E32" w:rsidP="00294E32">
      <w:pPr>
        <w:pStyle w:val="NormalWeb"/>
        <w:spacing w:before="0" w:beforeAutospacing="0" w:after="0" w:afterAutospacing="0"/>
        <w:rPr>
          <w:bCs/>
          <w:color w:val="000000"/>
        </w:rPr>
      </w:pPr>
      <w:r w:rsidRPr="00294E32">
        <w:rPr>
          <w:bCs/>
          <w:color w:val="000000"/>
        </w:rPr>
        <w:t>Professor: Dr. Nelson</w:t>
      </w:r>
    </w:p>
    <w:p w:rsidR="00294E32" w:rsidRDefault="00294E32" w:rsidP="00294E32">
      <w:pPr>
        <w:pStyle w:val="NormalWeb"/>
        <w:spacing w:before="0" w:beforeAutospacing="0" w:after="0" w:afterAutospacing="0"/>
        <w:rPr>
          <w:bCs/>
          <w:color w:val="000000"/>
        </w:rPr>
      </w:pPr>
    </w:p>
    <w:p w:rsidR="00294E32" w:rsidRPr="00294E32" w:rsidRDefault="00294E32" w:rsidP="00294E32">
      <w:pPr>
        <w:pStyle w:val="NormalWeb"/>
        <w:spacing w:before="0" w:beforeAutospacing="0" w:after="0" w:afterAutospacing="0"/>
        <w:rPr>
          <w:bCs/>
          <w:color w:val="000000"/>
        </w:rPr>
      </w:pPr>
      <w:bookmarkStart w:id="0" w:name="_GoBack"/>
      <w:bookmarkEnd w:id="0"/>
    </w:p>
    <w:p w:rsidR="00294E32" w:rsidRPr="00294E32" w:rsidRDefault="00294E32" w:rsidP="00294E32">
      <w:pPr>
        <w:pStyle w:val="NormalWeb"/>
        <w:spacing w:before="240" w:beforeAutospacing="0" w:after="0" w:afterAutospacing="0" w:line="480" w:lineRule="auto"/>
      </w:pPr>
      <w:r w:rsidRPr="00294E32">
        <w:rPr>
          <w:b/>
          <w:bCs/>
          <w:color w:val="000000"/>
        </w:rPr>
        <w:t>Week #1</w:t>
      </w:r>
      <w:r>
        <w:rPr>
          <w:b/>
          <w:bCs/>
          <w:color w:val="000000"/>
        </w:rPr>
        <w:t xml:space="preserve"> report</w:t>
      </w:r>
    </w:p>
    <w:p w:rsidR="00294E32" w:rsidRDefault="00294E32" w:rsidP="00294E32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4E32">
        <w:rPr>
          <w:rStyle w:val="apple-tab-span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94E32">
        <w:rPr>
          <w:rFonts w:ascii="Times New Roman" w:hAnsi="Times New Roman" w:cs="Times New Roman"/>
          <w:color w:val="000000"/>
          <w:sz w:val="24"/>
          <w:szCs w:val="24"/>
        </w:rPr>
        <w:t xml:space="preserve">Formation of the group. Amanda and 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294E32">
        <w:rPr>
          <w:rFonts w:ascii="Times New Roman" w:hAnsi="Times New Roman" w:cs="Times New Roman"/>
          <w:color w:val="000000"/>
          <w:sz w:val="24"/>
          <w:szCs w:val="24"/>
        </w:rPr>
        <w:t xml:space="preserve"> decided to be in one team because our areas of study are a little different which will allow us to learn from each other as well as different sets of knowledge would help us to create something solid for our senior project course. </w:t>
      </w:r>
    </w:p>
    <w:p w:rsidR="00EA65CC" w:rsidRPr="00294E32" w:rsidRDefault="00294E32" w:rsidP="00294E3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4E32">
        <w:rPr>
          <w:rFonts w:ascii="Times New Roman" w:hAnsi="Times New Roman" w:cs="Times New Roman"/>
          <w:color w:val="000000"/>
          <w:sz w:val="24"/>
          <w:szCs w:val="24"/>
        </w:rPr>
        <w:t>While Amanda’s focus in web designing, Salma’s focus is on software development and data structures.</w:t>
      </w:r>
    </w:p>
    <w:sectPr w:rsidR="00EA65CC" w:rsidRPr="0029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23"/>
    <w:rsid w:val="001A1293"/>
    <w:rsid w:val="00294E32"/>
    <w:rsid w:val="009F70E7"/>
    <w:rsid w:val="00FD7623"/>
    <w:rsid w:val="00F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6277"/>
  <w15:chartTrackingRefBased/>
  <w15:docId w15:val="{B7833093-7694-4427-9D5C-35B81C81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9FC346D6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Martin's University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Mala, Salma K.</dc:creator>
  <cp:keywords/>
  <dc:description/>
  <cp:lastModifiedBy>Mala, Salma K.</cp:lastModifiedBy>
  <cp:revision>2</cp:revision>
  <dcterms:created xsi:type="dcterms:W3CDTF">2019-05-10T19:30:00Z</dcterms:created>
  <dcterms:modified xsi:type="dcterms:W3CDTF">2019-05-10T19:32:00Z</dcterms:modified>
</cp:coreProperties>
</file>