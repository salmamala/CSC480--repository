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Salma Mala</w:t>
      </w:r>
    </w:p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Course: Senior Project 480</w:t>
      </w:r>
    </w:p>
    <w:p w:rsid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Professor: Dr. Nelson</w:t>
      </w:r>
    </w:p>
    <w:p w:rsid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AE3F95" w:rsidRPr="00AE3F95" w:rsidRDefault="00AE3F95" w:rsidP="00AE3F95">
      <w:pPr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Week #2</w:t>
      </w:r>
    </w:p>
    <w:p w:rsidR="00AE3F95" w:rsidRPr="00AE3F95" w:rsidRDefault="00AE3F95" w:rsidP="00AE3F95">
      <w:pPr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E3F95">
        <w:rPr>
          <w:rFonts w:ascii="Times New Roman" w:eastAsia="Times New Roman" w:hAnsi="Times New Roman" w:cs="Times New Roman"/>
          <w:color w:val="000000"/>
          <w:sz w:val="24"/>
          <w:szCs w:val="24"/>
        </w:rPr>
        <w:t>We searched for a client. Did some research on what exactly we as a group would like to do that will allow us to implement the knowledge that we have learned in class as well as learn as we do this senior project.</w:t>
      </w:r>
    </w:p>
    <w:p w:rsidR="00EA65CC" w:rsidRPr="00294E32" w:rsidRDefault="00AE3F95" w:rsidP="00AE3F95">
      <w:pPr>
        <w:pStyle w:val="NormalWeb"/>
        <w:spacing w:before="240" w:beforeAutospacing="0" w:after="0" w:afterAutospacing="0" w:line="480" w:lineRule="auto"/>
      </w:pPr>
      <w:bookmarkStart w:id="0" w:name="_GoBack"/>
      <w:bookmarkEnd w:id="0"/>
    </w:p>
    <w:sectPr w:rsidR="00EA65CC" w:rsidRPr="0029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23"/>
    <w:rsid w:val="001A1293"/>
    <w:rsid w:val="00294E32"/>
    <w:rsid w:val="009F70E7"/>
    <w:rsid w:val="00AE3F95"/>
    <w:rsid w:val="00FD7623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6277"/>
  <w15:chartTrackingRefBased/>
  <w15:docId w15:val="{B7833093-7694-4427-9D5C-35B81C81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9FC346D6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Mala, Salma K.</dc:creator>
  <cp:keywords/>
  <dc:description/>
  <cp:lastModifiedBy>Mala, Salma K.</cp:lastModifiedBy>
  <cp:revision>3</cp:revision>
  <dcterms:created xsi:type="dcterms:W3CDTF">2019-05-10T19:30:00Z</dcterms:created>
  <dcterms:modified xsi:type="dcterms:W3CDTF">2019-05-10T19:34:00Z</dcterms:modified>
</cp:coreProperties>
</file>